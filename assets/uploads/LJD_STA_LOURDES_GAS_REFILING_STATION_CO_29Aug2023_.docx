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16A9" w14:textId="77777777" w:rsidR="009F15F1" w:rsidRPr="0022289E" w:rsidRDefault="009F15F1" w:rsidP="0022289E">
      <w:pPr>
        <w:pStyle w:val="Heading1"/>
      </w:pPr>
    </w:p>
    <w:p w14:paraId="2F1E730C" w14:textId="0F1A2AA3" w:rsidR="009F15F1" w:rsidRPr="008E7EB4" w:rsidRDefault="009F15F1" w:rsidP="009F15F1">
      <w:pPr>
        <w:pStyle w:val="Heading1"/>
        <w:rPr>
          <w:rFonts w:ascii="Times New Roman" w:hAnsi="Times New Roman" w:cs="Times New Roman"/>
          <w:bCs/>
          <w:sz w:val="52"/>
          <w:szCs w:val="40"/>
        </w:rPr>
      </w:pPr>
      <w:r w:rsidRPr="008E7EB4">
        <w:rPr>
          <w:rFonts w:ascii="Times New Roman" w:hAnsi="Times New Roman" w:cs="Times New Roman"/>
          <w:bCs/>
          <w:sz w:val="52"/>
          <w:szCs w:val="40"/>
        </w:rPr>
        <w:t>C E R T I F I C A T I O N</w:t>
      </w:r>
    </w:p>
    <w:p w14:paraId="3E306E19" w14:textId="7481D183" w:rsidR="009F15F1" w:rsidRPr="008E7EB4" w:rsidRDefault="009F15F1" w:rsidP="009F15F1">
      <w:pPr>
        <w:jc w:val="center"/>
        <w:rPr>
          <w:b/>
          <w:color w:val="00B050"/>
          <w:sz w:val="32"/>
          <w:szCs w:val="32"/>
        </w:rPr>
      </w:pPr>
      <w:r w:rsidRPr="00281E6B">
        <w:rPr>
          <w:b/>
          <w:color w:val="00B050"/>
          <w:sz w:val="32"/>
          <w:szCs w:val="32"/>
        </w:rPr>
        <w:t>(</w:t>
      </w:r>
      <w:r w:rsidRPr="007133BD">
        <w:rPr>
          <w:b/>
          <w:color w:val="00B050"/>
          <w:sz w:val="32"/>
          <w:szCs w:val="32"/>
        </w:rPr>
        <w:t>ECC</w:t>
      </w:r>
      <w:r w:rsidR="00517898">
        <w:rPr>
          <w:b/>
          <w:color w:val="00B050"/>
          <w:sz w:val="32"/>
          <w:szCs w:val="32"/>
        </w:rPr>
        <w:t>-R</w:t>
      </w:r>
      <w:r w:rsidRPr="007133BD">
        <w:rPr>
          <w:b/>
          <w:color w:val="00B050"/>
          <w:sz w:val="32"/>
          <w:szCs w:val="32"/>
        </w:rPr>
        <w:t>4B-</w:t>
      </w:r>
      <w:r w:rsidR="00A51A01">
        <w:rPr>
          <w:b/>
          <w:color w:val="00B050"/>
          <w:sz w:val="32"/>
          <w:szCs w:val="32"/>
        </w:rPr>
        <w:t>1101-0009</w:t>
      </w:r>
      <w:r w:rsidRPr="00281E6B">
        <w:rPr>
          <w:b/>
          <w:color w:val="00B050"/>
          <w:sz w:val="32"/>
          <w:szCs w:val="32"/>
        </w:rPr>
        <w:t>)</w:t>
      </w:r>
    </w:p>
    <w:p w14:paraId="62FC8DA5" w14:textId="77777777" w:rsidR="009F15F1" w:rsidRPr="008E7EB4" w:rsidRDefault="009F15F1" w:rsidP="009F15F1">
      <w:pPr>
        <w:jc w:val="center"/>
        <w:rPr>
          <w:sz w:val="36"/>
        </w:rPr>
      </w:pPr>
      <w:r w:rsidRPr="008E7EB4">
        <w:rPr>
          <w:b/>
          <w:sz w:val="40"/>
          <w:szCs w:val="28"/>
        </w:rPr>
        <w:t xml:space="preserve"> (</w:t>
      </w:r>
      <w:r w:rsidRPr="008E7EB4">
        <w:rPr>
          <w:b/>
          <w:sz w:val="36"/>
          <w:szCs w:val="28"/>
        </w:rPr>
        <w:t>Minor Amendment</w:t>
      </w:r>
      <w:r w:rsidRPr="008E7EB4">
        <w:rPr>
          <w:b/>
          <w:sz w:val="40"/>
          <w:szCs w:val="28"/>
        </w:rPr>
        <w:t>)</w:t>
      </w:r>
    </w:p>
    <w:p w14:paraId="0DD2E79C" w14:textId="77777777" w:rsidR="009F15F1" w:rsidRPr="008E7EB4" w:rsidRDefault="009F15F1" w:rsidP="009F15F1">
      <w:pPr>
        <w:spacing w:line="360" w:lineRule="auto"/>
        <w:jc w:val="both"/>
      </w:pPr>
    </w:p>
    <w:p w14:paraId="6F0BF807" w14:textId="3C07F342" w:rsidR="009F15F1" w:rsidRPr="008E7EB4" w:rsidRDefault="009F15F1" w:rsidP="009F15F1">
      <w:pPr>
        <w:jc w:val="both"/>
        <w:rPr>
          <w:color w:val="000000"/>
          <w:lang w:eastAsia="ko-KR"/>
        </w:rPr>
      </w:pPr>
      <w:r w:rsidRPr="008E7EB4">
        <w:tab/>
        <w:t xml:space="preserve">This is to certify that the </w:t>
      </w:r>
      <w:r w:rsidR="00FC0185">
        <w:rPr>
          <w:b/>
          <w:bCs/>
        </w:rPr>
        <w:t>LJD STA LOURDES GAS REFILING STATION COMPANY</w:t>
      </w:r>
      <w:r w:rsidR="007233B3">
        <w:rPr>
          <w:bCs/>
        </w:rPr>
        <w:t>,</w:t>
      </w:r>
      <w:r w:rsidR="00396A5A">
        <w:rPr>
          <w:b/>
        </w:rPr>
        <w:t xml:space="preserve"> </w:t>
      </w:r>
      <w:r w:rsidRPr="008E7EB4">
        <w:t>located at</w:t>
      </w:r>
      <w:r>
        <w:t xml:space="preserve"> </w:t>
      </w:r>
      <w:proofErr w:type="spellStart"/>
      <w:r w:rsidR="00326D77">
        <w:rPr>
          <w:b/>
          <w:bCs/>
        </w:rPr>
        <w:t>Brgy</w:t>
      </w:r>
      <w:proofErr w:type="spellEnd"/>
      <w:r w:rsidR="00326D77">
        <w:rPr>
          <w:b/>
          <w:bCs/>
        </w:rPr>
        <w:t xml:space="preserve">. </w:t>
      </w:r>
      <w:r w:rsidR="00FC0185">
        <w:rPr>
          <w:b/>
          <w:bCs/>
        </w:rPr>
        <w:t>Sta. Lourdes, Puerto Princesa City, Palawan</w:t>
      </w:r>
      <w:r w:rsidRPr="008E7EB4">
        <w:t xml:space="preserve"> under Environmental Compliance Certificate </w:t>
      </w:r>
      <w:r w:rsidRPr="008E7EB4">
        <w:rPr>
          <w:b/>
        </w:rPr>
        <w:t>(</w:t>
      </w:r>
      <w:r w:rsidR="00A51A01" w:rsidRPr="00A51A01">
        <w:rPr>
          <w:b/>
          <w:color w:val="00B050"/>
        </w:rPr>
        <w:t>ECC-R4B-1101-0009</w:t>
      </w:r>
      <w:r w:rsidRPr="008E7EB4">
        <w:rPr>
          <w:b/>
        </w:rPr>
        <w:t xml:space="preserve">) </w:t>
      </w:r>
      <w:r w:rsidRPr="008E7EB4">
        <w:t>i</w:t>
      </w:r>
      <w:r w:rsidRPr="008E7EB4">
        <w:rPr>
          <w:bCs/>
        </w:rPr>
        <w:t>ssued to</w:t>
      </w:r>
      <w:r w:rsidRPr="008E7EB4">
        <w:rPr>
          <w:b/>
        </w:rPr>
        <w:t xml:space="preserve"> </w:t>
      </w:r>
      <w:r w:rsidR="00A51A01">
        <w:rPr>
          <w:b/>
        </w:rPr>
        <w:t>LILIA JEAN D. CARLOS</w:t>
      </w:r>
      <w:r>
        <w:rPr>
          <w:b/>
        </w:rPr>
        <w:t xml:space="preserve"> </w:t>
      </w:r>
      <w:r w:rsidRPr="009F15F1">
        <w:rPr>
          <w:bCs/>
        </w:rPr>
        <w:t>through</w:t>
      </w:r>
      <w:r>
        <w:rPr>
          <w:b/>
        </w:rPr>
        <w:t xml:space="preserve"> </w:t>
      </w:r>
      <w:r w:rsidRPr="005920F6">
        <w:rPr>
          <w:bCs/>
        </w:rPr>
        <w:t>Certification of Amendment</w:t>
      </w:r>
      <w:r>
        <w:rPr>
          <w:b/>
        </w:rPr>
        <w:t xml:space="preserve"> </w:t>
      </w:r>
      <w:r w:rsidRPr="008E7EB4">
        <w:rPr>
          <w:bCs/>
        </w:rPr>
        <w:t>dated</w:t>
      </w:r>
      <w:r w:rsidRPr="008E7EB4">
        <w:rPr>
          <w:b/>
          <w:bCs/>
        </w:rPr>
        <w:t xml:space="preserve"> </w:t>
      </w:r>
      <w:r w:rsidR="00331BEE">
        <w:rPr>
          <w:b/>
          <w:bCs/>
          <w:u w:val="single"/>
        </w:rPr>
        <w:t>12</w:t>
      </w:r>
      <w:r>
        <w:rPr>
          <w:b/>
          <w:bCs/>
          <w:u w:val="single"/>
        </w:rPr>
        <w:t xml:space="preserve"> </w:t>
      </w:r>
      <w:r w:rsidR="00331BEE">
        <w:rPr>
          <w:b/>
          <w:bCs/>
          <w:u w:val="single"/>
        </w:rPr>
        <w:t>June</w:t>
      </w:r>
      <w:r>
        <w:rPr>
          <w:b/>
          <w:bCs/>
          <w:u w:val="single"/>
        </w:rPr>
        <w:t xml:space="preserve"> </w:t>
      </w:r>
      <w:r w:rsidRPr="008E7EB4">
        <w:rPr>
          <w:b/>
          <w:bCs/>
          <w:u w:val="single"/>
        </w:rPr>
        <w:t>20</w:t>
      </w:r>
      <w:r w:rsidR="00331BEE">
        <w:rPr>
          <w:b/>
          <w:bCs/>
          <w:u w:val="single"/>
        </w:rPr>
        <w:t>22</w:t>
      </w:r>
      <w:r w:rsidRPr="008E7EB4">
        <w:rPr>
          <w:b/>
          <w:bCs/>
        </w:rPr>
        <w:t xml:space="preserve">, </w:t>
      </w:r>
      <w:r w:rsidR="001500D5" w:rsidRPr="008E7EB4">
        <w:rPr>
          <w:bCs/>
        </w:rPr>
        <w:t xml:space="preserve">hereby </w:t>
      </w:r>
      <w:r w:rsidR="001500D5">
        <w:rPr>
          <w:bCs/>
        </w:rPr>
        <w:t>transfer</w:t>
      </w:r>
      <w:r w:rsidR="0022289E">
        <w:rPr>
          <w:bCs/>
        </w:rPr>
        <w:t>s</w:t>
      </w:r>
      <w:r w:rsidR="001500D5">
        <w:rPr>
          <w:bCs/>
        </w:rPr>
        <w:t xml:space="preserve"> its </w:t>
      </w:r>
      <w:r w:rsidR="009648A7">
        <w:rPr>
          <w:bCs/>
        </w:rPr>
        <w:t>ownership,</w:t>
      </w:r>
      <w:r w:rsidR="001500D5">
        <w:rPr>
          <w:bCs/>
        </w:rPr>
        <w:t xml:space="preserve"> </w:t>
      </w:r>
      <w:r w:rsidR="001500D5" w:rsidRPr="008E7EB4">
        <w:rPr>
          <w:bCs/>
        </w:rPr>
        <w:t>and change</w:t>
      </w:r>
      <w:r w:rsidR="0022289E">
        <w:rPr>
          <w:bCs/>
        </w:rPr>
        <w:t>s</w:t>
      </w:r>
      <w:r w:rsidR="001500D5" w:rsidRPr="008E7EB4">
        <w:rPr>
          <w:bCs/>
        </w:rPr>
        <w:t xml:space="preserve"> its project name </w:t>
      </w:r>
      <w:r w:rsidR="001500D5" w:rsidRPr="008E7EB4">
        <w:t>to</w:t>
      </w:r>
      <w:r w:rsidR="001500D5" w:rsidRPr="008E7EB4">
        <w:rPr>
          <w:b/>
        </w:rPr>
        <w:t xml:space="preserve"> </w:t>
      </w:r>
      <w:r w:rsidR="00331BEE">
        <w:rPr>
          <w:b/>
          <w:bCs/>
        </w:rPr>
        <w:t>LJD STA LOURDES GAS REFIL</w:t>
      </w:r>
      <w:r w:rsidR="0022289E">
        <w:rPr>
          <w:b/>
          <w:bCs/>
        </w:rPr>
        <w:t>L</w:t>
      </w:r>
      <w:r w:rsidR="00331BEE">
        <w:rPr>
          <w:b/>
          <w:bCs/>
        </w:rPr>
        <w:t>ING STATION CO</w:t>
      </w:r>
      <w:r>
        <w:rPr>
          <w:b/>
          <w:bCs/>
        </w:rPr>
        <w:t>.</w:t>
      </w:r>
    </w:p>
    <w:p w14:paraId="393712C3" w14:textId="77777777" w:rsidR="009F15F1" w:rsidRDefault="009F15F1" w:rsidP="009F15F1">
      <w:pPr>
        <w:jc w:val="both"/>
      </w:pPr>
      <w:r>
        <w:tab/>
      </w:r>
    </w:p>
    <w:p w14:paraId="291AAFE6" w14:textId="475AA735" w:rsidR="00331BEE" w:rsidRPr="00B00C02" w:rsidRDefault="009F15F1" w:rsidP="009F15F1">
      <w:pPr>
        <w:ind w:firstLine="720"/>
        <w:jc w:val="both"/>
      </w:pPr>
      <w:r>
        <w:t>This</w:t>
      </w:r>
      <w:r w:rsidRPr="000B6F63">
        <w:t xml:space="preserve"> </w:t>
      </w:r>
      <w:r w:rsidRPr="00A7731B">
        <w:t>certification shall form part of the</w:t>
      </w:r>
      <w:r w:rsidR="009D7BCB">
        <w:t xml:space="preserve"> </w:t>
      </w:r>
      <w:r w:rsidRPr="00A7731B">
        <w:t xml:space="preserve">ECC </w:t>
      </w:r>
      <w:r w:rsidR="009D7BCB">
        <w:t xml:space="preserve">issued </w:t>
      </w:r>
      <w:r w:rsidRPr="00A7731B">
        <w:t>for the project</w:t>
      </w:r>
      <w:r w:rsidR="009D7BCB">
        <w:t xml:space="preserve"> dated </w:t>
      </w:r>
      <w:r w:rsidR="009D7BCB" w:rsidRPr="00B00C02">
        <w:rPr>
          <w:b/>
          <w:bCs/>
        </w:rPr>
        <w:t>24 January 20</w:t>
      </w:r>
      <w:r w:rsidR="009D7BCB">
        <w:rPr>
          <w:b/>
          <w:bCs/>
        </w:rPr>
        <w:t>11</w:t>
      </w:r>
      <w:r>
        <w:t>.</w:t>
      </w:r>
      <w:r w:rsidR="00284192" w:rsidRPr="00284192">
        <w:rPr>
          <w:bCs/>
        </w:rPr>
        <w:t xml:space="preserve"> </w:t>
      </w:r>
      <w:r w:rsidR="00B00C02">
        <w:rPr>
          <w:bCs/>
        </w:rPr>
        <w:t xml:space="preserve">All issuances inconsistent with the </w:t>
      </w:r>
      <w:r w:rsidR="009648A7">
        <w:rPr>
          <w:bCs/>
        </w:rPr>
        <w:t>ECC</w:t>
      </w:r>
      <w:r w:rsidR="00B00C02">
        <w:rPr>
          <w:bCs/>
        </w:rPr>
        <w:t xml:space="preserve"> </w:t>
      </w:r>
      <w:r w:rsidR="00B00C02">
        <w:t>shall be superseded</w:t>
      </w:r>
      <w:r w:rsidR="009D7BCB">
        <w:t xml:space="preserve"> by this certificate.</w:t>
      </w:r>
    </w:p>
    <w:p w14:paraId="32048F47" w14:textId="77777777" w:rsidR="009F15F1" w:rsidRPr="008E7EB4" w:rsidRDefault="009F15F1" w:rsidP="009F15F1">
      <w:pPr>
        <w:tabs>
          <w:tab w:val="left" w:pos="90"/>
        </w:tabs>
        <w:jc w:val="both"/>
      </w:pPr>
    </w:p>
    <w:p w14:paraId="73F95BA6" w14:textId="77777777" w:rsidR="009F15F1" w:rsidRPr="008E7EB4" w:rsidRDefault="009F15F1" w:rsidP="009F15F1">
      <w:pPr>
        <w:jc w:val="both"/>
      </w:pPr>
      <w:r w:rsidRPr="008E7EB4">
        <w:tab/>
        <w:t>Given this __________________________</w:t>
      </w:r>
      <w:r>
        <w:t xml:space="preserve"> at </w:t>
      </w:r>
      <w:r w:rsidRPr="00C5468A">
        <w:t>6</w:t>
      </w:r>
      <w:r w:rsidRPr="00C5468A">
        <w:rPr>
          <w:vertAlign w:val="superscript"/>
        </w:rPr>
        <w:t>th</w:t>
      </w:r>
      <w:r w:rsidRPr="00C5468A">
        <w:t xml:space="preserve"> Floor</w:t>
      </w:r>
      <w:r>
        <w:t>,</w:t>
      </w:r>
      <w:r w:rsidRPr="00C5468A">
        <w:t xml:space="preserve"> DENR by the Bay Bldg., 1515 Roxas Blvd., Ermita, Manila</w:t>
      </w:r>
      <w:r>
        <w:t>.</w:t>
      </w:r>
    </w:p>
    <w:p w14:paraId="22AFC4D6" w14:textId="77777777" w:rsidR="009F15F1" w:rsidRDefault="009F15F1" w:rsidP="009F15F1">
      <w:pPr>
        <w:jc w:val="both"/>
      </w:pPr>
    </w:p>
    <w:p w14:paraId="4C1F05BB" w14:textId="77777777" w:rsidR="009F15F1" w:rsidRPr="008E7EB4" w:rsidRDefault="009F15F1" w:rsidP="009F15F1">
      <w:pPr>
        <w:jc w:val="both"/>
      </w:pPr>
    </w:p>
    <w:tbl>
      <w:tblPr>
        <w:tblStyle w:val="TableGrid"/>
        <w:tblW w:w="9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603"/>
        <w:gridCol w:w="4500"/>
      </w:tblGrid>
      <w:tr w:rsidR="009648A7" w:rsidRPr="00F11956" w14:paraId="356C2B8F" w14:textId="77777777" w:rsidTr="007D30EC">
        <w:tc>
          <w:tcPr>
            <w:tcW w:w="5103" w:type="dxa"/>
            <w:gridSpan w:val="2"/>
          </w:tcPr>
          <w:p w14:paraId="5D2BB56B" w14:textId="75BD3E1D" w:rsidR="009648A7" w:rsidRPr="00F11956" w:rsidRDefault="009648A7" w:rsidP="009648A7">
            <w:r w:rsidRPr="00F11956">
              <w:t>Recommend</w:t>
            </w:r>
            <w:r>
              <w:t>ed by</w:t>
            </w:r>
            <w:r w:rsidRPr="00F11956">
              <w:t>:</w:t>
            </w:r>
          </w:p>
        </w:tc>
        <w:tc>
          <w:tcPr>
            <w:tcW w:w="4500" w:type="dxa"/>
          </w:tcPr>
          <w:p w14:paraId="70DBA595" w14:textId="2859CCAC" w:rsidR="009648A7" w:rsidRPr="00F11956" w:rsidRDefault="009648A7" w:rsidP="009648A7">
            <w:r w:rsidRPr="00F11956">
              <w:t>Approved</w:t>
            </w:r>
            <w:r>
              <w:t xml:space="preserve"> by</w:t>
            </w:r>
            <w:r w:rsidRPr="00F11956">
              <w:t>:</w:t>
            </w:r>
          </w:p>
        </w:tc>
      </w:tr>
      <w:tr w:rsidR="009648A7" w:rsidRPr="00F11956" w14:paraId="3F2B38D5" w14:textId="77777777" w:rsidTr="007D30EC">
        <w:tc>
          <w:tcPr>
            <w:tcW w:w="5103" w:type="dxa"/>
            <w:gridSpan w:val="2"/>
          </w:tcPr>
          <w:p w14:paraId="6BD65318" w14:textId="77777777" w:rsidR="009648A7" w:rsidRPr="00F11956" w:rsidRDefault="009648A7" w:rsidP="009648A7"/>
          <w:p w14:paraId="183EA267" w14:textId="77777777" w:rsidR="009648A7" w:rsidRPr="00F11956" w:rsidRDefault="009648A7" w:rsidP="009648A7"/>
          <w:p w14:paraId="35E90570" w14:textId="77777777" w:rsidR="009648A7" w:rsidRPr="00F11956" w:rsidRDefault="009648A7" w:rsidP="009648A7">
            <w:pPr>
              <w:rPr>
                <w:b/>
              </w:rPr>
            </w:pPr>
            <w:bookmarkStart w:id="0" w:name="_Hlk93587037"/>
            <w:r w:rsidRPr="00F11956">
              <w:rPr>
                <w:b/>
              </w:rPr>
              <w:t>ENP. NICOLE YURI V. DORADO</w:t>
            </w:r>
            <w:bookmarkEnd w:id="0"/>
          </w:p>
          <w:p w14:paraId="4782601F" w14:textId="77777777" w:rsidR="009648A7" w:rsidRPr="00F11956" w:rsidRDefault="009648A7" w:rsidP="009648A7">
            <w:pPr>
              <w:rPr>
                <w:bCs/>
              </w:rPr>
            </w:pPr>
            <w:r w:rsidRPr="00F11956">
              <w:rPr>
                <w:bCs/>
              </w:rPr>
              <w:t>Chief, Environmental Impact Assessment Section</w:t>
            </w:r>
          </w:p>
        </w:tc>
        <w:tc>
          <w:tcPr>
            <w:tcW w:w="4500" w:type="dxa"/>
          </w:tcPr>
          <w:p w14:paraId="0E07CB31" w14:textId="77777777" w:rsidR="009648A7" w:rsidRPr="00F11956" w:rsidRDefault="009648A7" w:rsidP="009648A7">
            <w:r w:rsidRPr="00F11956">
              <w:rPr>
                <w:noProof/>
                <w:lang w:val="en-PH" w:eastAsia="en-PH"/>
              </w:rPr>
              <w:drawing>
                <wp:anchor distT="0" distB="0" distL="114300" distR="114300" simplePos="0" relativeHeight="251660800" behindDoc="1" locked="0" layoutInCell="1" allowOverlap="1" wp14:anchorId="638D1315" wp14:editId="3621E98A">
                  <wp:simplePos x="0" y="0"/>
                  <wp:positionH relativeFrom="column">
                    <wp:posOffset>609711</wp:posOffset>
                  </wp:positionH>
                  <wp:positionV relativeFrom="paragraph">
                    <wp:posOffset>154885</wp:posOffset>
                  </wp:positionV>
                  <wp:extent cx="1800225" cy="872455"/>
                  <wp:effectExtent l="0" t="0" r="0" b="4445"/>
                  <wp:wrapNone/>
                  <wp:docPr id="4" name="Picture 4" descr="A picture containing arrow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98BEC3E-19CC-44E7-9D9A-DC241379B76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4" descr="A picture containing arrow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98BEC3E-19CC-44E7-9D9A-DC241379B7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87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0AD0DE" w14:textId="77777777" w:rsidR="009648A7" w:rsidRPr="00F11956" w:rsidRDefault="009648A7" w:rsidP="009648A7"/>
          <w:p w14:paraId="25FBCC16" w14:textId="77777777" w:rsidR="009648A7" w:rsidRPr="00F11956" w:rsidRDefault="009648A7" w:rsidP="009648A7">
            <w:pPr>
              <w:rPr>
                <w:b/>
                <w:bCs/>
              </w:rPr>
            </w:pPr>
            <w:r w:rsidRPr="00F11956">
              <w:rPr>
                <w:b/>
                <w:bCs/>
              </w:rPr>
              <w:t>ENGR. BUENA FE A. RIOFLORIDO</w:t>
            </w:r>
          </w:p>
          <w:p w14:paraId="47D13000" w14:textId="77777777" w:rsidR="009648A7" w:rsidRPr="00F11956" w:rsidRDefault="009648A7" w:rsidP="009648A7">
            <w:pPr>
              <w:rPr>
                <w:bCs/>
              </w:rPr>
            </w:pPr>
            <w:r w:rsidRPr="00F11956">
              <w:rPr>
                <w:bCs/>
              </w:rPr>
              <w:t>Chief, Clearance and Permitting Division</w:t>
            </w:r>
          </w:p>
        </w:tc>
      </w:tr>
      <w:tr w:rsidR="009648A7" w:rsidRPr="00F11956" w14:paraId="0B27DF35" w14:textId="77777777" w:rsidTr="007D30EC">
        <w:tc>
          <w:tcPr>
            <w:tcW w:w="5103" w:type="dxa"/>
            <w:gridSpan w:val="2"/>
          </w:tcPr>
          <w:p w14:paraId="78300C22" w14:textId="77777777" w:rsidR="009648A7" w:rsidRPr="00F11956" w:rsidRDefault="009648A7" w:rsidP="009648A7"/>
          <w:p w14:paraId="664E5C80" w14:textId="77777777" w:rsidR="009648A7" w:rsidRPr="00F11956" w:rsidRDefault="009648A7" w:rsidP="009648A7"/>
        </w:tc>
        <w:tc>
          <w:tcPr>
            <w:tcW w:w="4500" w:type="dxa"/>
          </w:tcPr>
          <w:p w14:paraId="673F86EB" w14:textId="77777777" w:rsidR="009648A7" w:rsidRPr="00F11956" w:rsidRDefault="009648A7" w:rsidP="009648A7"/>
        </w:tc>
      </w:tr>
      <w:tr w:rsidR="009648A7" w:rsidRPr="00F11956" w14:paraId="3D21EE3D" w14:textId="77777777" w:rsidTr="007D30EC">
        <w:tc>
          <w:tcPr>
            <w:tcW w:w="5103" w:type="dxa"/>
            <w:gridSpan w:val="2"/>
          </w:tcPr>
          <w:p w14:paraId="13AAB512" w14:textId="679F9D2B" w:rsidR="009648A7" w:rsidRPr="00F11956" w:rsidRDefault="009648A7" w:rsidP="009648A7">
            <w:pPr>
              <w:jc w:val="both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61824" behindDoc="1" locked="0" layoutInCell="1" allowOverlap="1" wp14:anchorId="7560A8A3" wp14:editId="6D2B651A">
                  <wp:simplePos x="0" y="0"/>
                  <wp:positionH relativeFrom="column">
                    <wp:posOffset>-188761</wp:posOffset>
                  </wp:positionH>
                  <wp:positionV relativeFrom="paragraph">
                    <wp:posOffset>-1547716</wp:posOffset>
                  </wp:positionV>
                  <wp:extent cx="2880995" cy="1600200"/>
                  <wp:effectExtent l="0" t="0" r="0" b="0"/>
                  <wp:wrapNone/>
                  <wp:docPr id="32" name="Picture 32" descr="A picture containing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99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0" w:type="dxa"/>
          </w:tcPr>
          <w:p w14:paraId="16F12B97" w14:textId="77777777" w:rsidR="009648A7" w:rsidRPr="00F11956" w:rsidRDefault="009648A7" w:rsidP="009648A7">
            <w:pPr>
              <w:jc w:val="both"/>
            </w:pPr>
          </w:p>
        </w:tc>
      </w:tr>
      <w:tr w:rsidR="009648A7" w:rsidRPr="00F11956" w14:paraId="2218E10F" w14:textId="77777777" w:rsidTr="007D30EC">
        <w:trPr>
          <w:gridAfter w:val="2"/>
          <w:wAfter w:w="5103" w:type="dxa"/>
        </w:trPr>
        <w:tc>
          <w:tcPr>
            <w:tcW w:w="4500" w:type="dxa"/>
          </w:tcPr>
          <w:p w14:paraId="7C59F4FF" w14:textId="77777777" w:rsidR="009648A7" w:rsidRPr="00F11956" w:rsidRDefault="009648A7" w:rsidP="009648A7">
            <w:pPr>
              <w:jc w:val="both"/>
            </w:pPr>
          </w:p>
        </w:tc>
      </w:tr>
      <w:tr w:rsidR="009648A7" w:rsidRPr="00F11956" w14:paraId="11C9ED43" w14:textId="77777777" w:rsidTr="007D30EC">
        <w:trPr>
          <w:gridAfter w:val="2"/>
          <w:wAfter w:w="5103" w:type="dxa"/>
        </w:trPr>
        <w:tc>
          <w:tcPr>
            <w:tcW w:w="4500" w:type="dxa"/>
          </w:tcPr>
          <w:p w14:paraId="4D214E69" w14:textId="77777777" w:rsidR="009648A7" w:rsidRPr="00F11956" w:rsidRDefault="009648A7" w:rsidP="009648A7">
            <w:pPr>
              <w:jc w:val="both"/>
            </w:pPr>
          </w:p>
        </w:tc>
      </w:tr>
    </w:tbl>
    <w:p w14:paraId="78410AF7" w14:textId="6E7BFC80" w:rsidR="009F15F1" w:rsidRPr="00C008F4" w:rsidRDefault="009F15F1" w:rsidP="00331BEE">
      <w:r w:rsidRPr="008E7EB4">
        <w:tab/>
      </w:r>
      <w:r>
        <w:tab/>
      </w:r>
    </w:p>
    <w:p w14:paraId="724EA8B4" w14:textId="77777777" w:rsidR="009F15F1" w:rsidRPr="00EC7F29" w:rsidRDefault="009F15F1" w:rsidP="009F15F1">
      <w:pPr>
        <w:rPr>
          <w:i/>
          <w:sz w:val="20"/>
          <w:szCs w:val="20"/>
        </w:rPr>
      </w:pPr>
      <w:r w:rsidRPr="00EC7F29">
        <w:rPr>
          <w:i/>
          <w:sz w:val="20"/>
          <w:szCs w:val="20"/>
        </w:rPr>
        <w:t xml:space="preserve">Amount Paid: </w:t>
      </w:r>
      <w:proofErr w:type="spellStart"/>
      <w:r w:rsidRPr="00EC7F29">
        <w:rPr>
          <w:i/>
          <w:sz w:val="20"/>
          <w:szCs w:val="20"/>
        </w:rPr>
        <w:t>Php</w:t>
      </w:r>
      <w:proofErr w:type="spellEnd"/>
      <w:r w:rsidRPr="00EC7F29">
        <w:rPr>
          <w:i/>
          <w:sz w:val="20"/>
          <w:szCs w:val="20"/>
        </w:rPr>
        <w:t xml:space="preserve"> 1,000.00</w:t>
      </w:r>
    </w:p>
    <w:p w14:paraId="4EAAEEB6" w14:textId="10BC9512" w:rsidR="009F15F1" w:rsidRPr="00EC7F29" w:rsidRDefault="009F15F1" w:rsidP="009F15F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OR No: </w:t>
      </w:r>
      <w:r w:rsidR="00331BEE">
        <w:rPr>
          <w:i/>
          <w:sz w:val="20"/>
          <w:szCs w:val="20"/>
        </w:rPr>
        <w:t>7659747</w:t>
      </w:r>
      <w:r>
        <w:rPr>
          <w:i/>
          <w:sz w:val="20"/>
          <w:szCs w:val="20"/>
        </w:rPr>
        <w:t xml:space="preserve"> F</w:t>
      </w:r>
    </w:p>
    <w:p w14:paraId="0E94968F" w14:textId="3BFD8AF6" w:rsidR="009F15F1" w:rsidRPr="00E33D9B" w:rsidRDefault="009F15F1" w:rsidP="009F15F1">
      <w:r w:rsidRPr="00EC7F29">
        <w:rPr>
          <w:i/>
          <w:sz w:val="20"/>
          <w:szCs w:val="20"/>
        </w:rPr>
        <w:t xml:space="preserve">Date: </w:t>
      </w:r>
      <w:r w:rsidR="00331BEE">
        <w:rPr>
          <w:i/>
          <w:sz w:val="20"/>
          <w:szCs w:val="20"/>
        </w:rPr>
        <w:t>August</w:t>
      </w:r>
      <w:r w:rsidRPr="00EC7F29">
        <w:rPr>
          <w:i/>
          <w:sz w:val="20"/>
          <w:szCs w:val="20"/>
        </w:rPr>
        <w:t xml:space="preserve"> </w:t>
      </w:r>
      <w:r w:rsidR="00331BEE">
        <w:rPr>
          <w:i/>
          <w:sz w:val="20"/>
          <w:szCs w:val="20"/>
        </w:rPr>
        <w:t>7</w:t>
      </w:r>
      <w:r w:rsidRPr="00EC7F29">
        <w:rPr>
          <w:i/>
          <w:sz w:val="20"/>
          <w:szCs w:val="20"/>
        </w:rPr>
        <w:t>, 202</w:t>
      </w:r>
      <w:r>
        <w:rPr>
          <w:i/>
          <w:sz w:val="20"/>
          <w:szCs w:val="20"/>
        </w:rPr>
        <w:t>3</w:t>
      </w:r>
    </w:p>
    <w:p w14:paraId="05375E37" w14:textId="77777777" w:rsidR="00EC7900" w:rsidRPr="00E33D9B" w:rsidRDefault="00EC7900" w:rsidP="002A31B6"/>
    <w:p w14:paraId="38260865" w14:textId="77777777" w:rsidR="00785EE2" w:rsidRPr="00BD1693" w:rsidRDefault="00785EE2" w:rsidP="00BC0E77">
      <w:pPr>
        <w:pStyle w:val="paragraph"/>
        <w:tabs>
          <w:tab w:val="center" w:pos="4680"/>
        </w:tabs>
        <w:spacing w:before="0" w:beforeAutospacing="0" w:after="0" w:afterAutospacing="0"/>
        <w:jc w:val="right"/>
        <w:textAlignment w:val="baseline"/>
        <w:rPr>
          <w:b/>
          <w:bCs/>
        </w:rPr>
      </w:pPr>
    </w:p>
    <w:sectPr w:rsidR="00785EE2" w:rsidRPr="00BD1693" w:rsidSect="00233D06">
      <w:headerReference w:type="first" r:id="rId14"/>
      <w:footerReference w:type="first" r:id="rId15"/>
      <w:pgSz w:w="11906" w:h="16838" w:code="9"/>
      <w:pgMar w:top="1440" w:right="1440" w:bottom="1440" w:left="1440" w:header="720" w:footer="289" w:gutter="0"/>
      <w:paperSrc w:first="294" w:other="29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F991" w14:textId="77777777" w:rsidR="0082326B" w:rsidRDefault="0082326B" w:rsidP="002A31B6">
      <w:r>
        <w:separator/>
      </w:r>
    </w:p>
  </w:endnote>
  <w:endnote w:type="continuationSeparator" w:id="0">
    <w:p w14:paraId="43EC89BB" w14:textId="77777777" w:rsidR="0082326B" w:rsidRDefault="0082326B" w:rsidP="002A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6105793"/>
  <w:bookmarkStart w:id="2" w:name="_Hlk76147915"/>
  <w:bookmarkStart w:id="3" w:name="_Hlk76147916"/>
  <w:bookmarkStart w:id="4" w:name="_Hlk76147918"/>
  <w:bookmarkStart w:id="5" w:name="_Hlk76147919"/>
  <w:p w14:paraId="13C7989E" w14:textId="7EDC7BDB" w:rsidR="00D80428" w:rsidRDefault="00233D06" w:rsidP="00D80428">
    <w:pPr>
      <w:rPr>
        <w:sz w:val="16"/>
        <w:szCs w:val="16"/>
      </w:rPr>
    </w:pPr>
    <w:r w:rsidRPr="002B5D71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2EF4AFF" wp14:editId="0E63F918">
              <wp:simplePos x="0" y="0"/>
              <wp:positionH relativeFrom="column">
                <wp:posOffset>-721995</wp:posOffset>
              </wp:positionH>
              <wp:positionV relativeFrom="paragraph">
                <wp:posOffset>-593090</wp:posOffset>
              </wp:positionV>
              <wp:extent cx="1079500" cy="935990"/>
              <wp:effectExtent l="0" t="0" r="6350" b="0"/>
              <wp:wrapSquare wrapText="bothSides"/>
              <wp:docPr id="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935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19B048" w14:textId="1E703D9F" w:rsidR="002B5D71" w:rsidRDefault="00331BEE" w:rsidP="002B5D7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D7D039" wp14:editId="29C63DDF">
                                <wp:extent cx="720000" cy="720000"/>
                                <wp:effectExtent l="0" t="0" r="4445" b="4445"/>
                                <wp:docPr id="1212672131" name="Picture 1" descr="A qr code on a white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2672131" name="Picture 1" descr="A qr code on a white background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98CBA23" w14:textId="01BF6A52" w:rsidR="002B5D71" w:rsidRPr="002B5D71" w:rsidRDefault="00331BEE" w:rsidP="00331BE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31BEE">
                            <w:rPr>
                              <w:sz w:val="16"/>
                              <w:szCs w:val="16"/>
                            </w:rPr>
                            <w:t>R4B-2023-017693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EF4A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-56.85pt;margin-top:-46.7pt;width:85pt;height:73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" stroked="f">
              <v:textbox>
                <w:txbxContent>
                  <w:p w14:paraId="6919B048" w14:textId="1E703D9F" w:rsidR="002B5D71" w:rsidRDefault="00331BEE" w:rsidP="002B5D71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D7D039" wp14:editId="29C63DDF">
                          <wp:extent cx="720000" cy="720000"/>
                          <wp:effectExtent l="0" t="0" r="4445" b="4445"/>
                          <wp:docPr id="1212672131" name="Picture 1" descr="A qr code on a white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2672131" name="Picture 1" descr="A qr code on a white background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0000" cy="7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98CBA23" w14:textId="01BF6A52" w:rsidR="002B5D71" w:rsidRPr="002B5D71" w:rsidRDefault="00331BEE" w:rsidP="00331BE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31BEE">
                      <w:rPr>
                        <w:sz w:val="16"/>
                        <w:szCs w:val="16"/>
                      </w:rPr>
                      <w:t>R4B-2023-017693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711F3" w:rsidRPr="007711F3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74CC187" wp14:editId="6C84714E">
              <wp:simplePos x="0" y="0"/>
              <wp:positionH relativeFrom="column">
                <wp:posOffset>685841</wp:posOffset>
              </wp:positionH>
              <wp:positionV relativeFrom="paragraph">
                <wp:posOffset>-680720</wp:posOffset>
              </wp:positionV>
              <wp:extent cx="4572000" cy="1404620"/>
              <wp:effectExtent l="0" t="0" r="0" b="0"/>
              <wp:wrapSquare wrapText="bothSides"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98D6F" w14:textId="77777777" w:rsidR="007711F3" w:rsidRPr="007711F3" w:rsidRDefault="007711F3" w:rsidP="007711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PE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NRO Compound, Brgy. </w:t>
                          </w:r>
                          <w:proofErr w:type="spellStart"/>
                          <w:r w:rsidRPr="007711F3">
                            <w:rPr>
                              <w:sz w:val="16"/>
                              <w:szCs w:val="16"/>
                            </w:rPr>
                            <w:t>Suqui</w:t>
                          </w:r>
                          <w:proofErr w:type="spellEnd"/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7711F3">
                            <w:rPr>
                              <w:sz w:val="16"/>
                              <w:szCs w:val="16"/>
                            </w:rPr>
                            <w:t>Calapan</w:t>
                          </w:r>
                          <w:proofErr w:type="spellEnd"/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City, Oriental Mindoro</w:t>
                          </w:r>
                        </w:p>
                        <w:p w14:paraId="2773CECA" w14:textId="77777777" w:rsidR="007711F3" w:rsidRPr="007711F3" w:rsidRDefault="007711F3" w:rsidP="007711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711F3">
                            <w:rPr>
                              <w:sz w:val="16"/>
                              <w:szCs w:val="16"/>
                            </w:rPr>
                            <w:t>Regional Satellite Office: 6</w:t>
                          </w:r>
                          <w:r w:rsidRPr="007711F3">
                            <w:rPr>
                              <w:sz w:val="16"/>
                              <w:szCs w:val="16"/>
                              <w:vertAlign w:val="superscript"/>
                            </w:rPr>
                            <w:t>th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Floor DENR by the Bay Bldg., 1515 Roxas Blvd., Ermita, Manila</w:t>
                          </w:r>
                        </w:p>
                        <w:p w14:paraId="20D0F1B4" w14:textId="77777777" w:rsidR="007711F3" w:rsidRPr="007711F3" w:rsidRDefault="007711F3" w:rsidP="007711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Office of the Regional Director: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(02)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8536 9786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; Finance and Administrative Division: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(02)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8536 9786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>;</w:t>
                          </w:r>
                        </w:p>
                        <w:p w14:paraId="0AD54376" w14:textId="77777777" w:rsidR="007711F3" w:rsidRPr="007711F3" w:rsidRDefault="007711F3" w:rsidP="007711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Environmental Management and Enforcement Division: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(02)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8633 </w:t>
                          </w:r>
                          <w:proofErr w:type="gramStart"/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2587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>;</w:t>
                          </w:r>
                          <w:proofErr w:type="gramEnd"/>
                        </w:p>
                        <w:p w14:paraId="3289BAC5" w14:textId="77777777" w:rsidR="007711F3" w:rsidRPr="007711F3" w:rsidRDefault="007711F3" w:rsidP="007711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Clearance and Permitting Division: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(02)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8633 2587; and</w:t>
                          </w:r>
                        </w:p>
                        <w:p w14:paraId="68CED42E" w14:textId="77777777" w:rsidR="007711F3" w:rsidRPr="007711F3" w:rsidRDefault="007711F3" w:rsidP="007711F3">
                          <w:pPr>
                            <w:ind w:hanging="81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             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ab/>
                            <w:t>Records Management Unit:</w:t>
                          </w:r>
                          <w:r w:rsidRPr="007711F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(02) 8633 8900</w:t>
                          </w:r>
                        </w:p>
                        <w:p w14:paraId="61AEE6E3" w14:textId="77777777" w:rsidR="007711F3" w:rsidRPr="007711F3" w:rsidRDefault="007711F3" w:rsidP="007711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E-mail Address: </w:t>
                          </w:r>
                          <w:hyperlink r:id="rId3" w:history="1">
                            <w:r w:rsidRPr="007711F3">
                              <w:rPr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embmimaropa@emb.gov.ph</w:t>
                            </w:r>
                          </w:hyperlink>
                          <w:r w:rsidRPr="007711F3">
                            <w:rPr>
                              <w:sz w:val="16"/>
                              <w:szCs w:val="16"/>
                              <w:u w:val="single"/>
                            </w:rPr>
                            <w:t xml:space="preserve"> </w:t>
                          </w: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0DDC8E2D" w14:textId="77777777" w:rsidR="007711F3" w:rsidRPr="007711F3" w:rsidRDefault="007711F3" w:rsidP="007711F3">
                          <w:pPr>
                            <w:jc w:val="center"/>
                            <w:rPr>
                              <w:color w:val="0000FF"/>
                              <w:sz w:val="16"/>
                              <w:szCs w:val="16"/>
                              <w:u w:val="single"/>
                            </w:rPr>
                          </w:pPr>
                          <w:r w:rsidRPr="007711F3">
                            <w:rPr>
                              <w:sz w:val="16"/>
                              <w:szCs w:val="16"/>
                            </w:rPr>
                            <w:t xml:space="preserve">Website: </w:t>
                          </w:r>
                          <w:hyperlink r:id="rId4" w:history="1">
                            <w:r w:rsidRPr="007711F3">
                              <w:rPr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t>www.mimaropa.emb.gov.ph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74CC187" id="_x0000_s1030" type="#_x0000_t202" style="position:absolute;margin-left:54pt;margin-top:-53.6pt;width:5in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" stroked="f">
              <v:textbox style="mso-fit-shape-to-text:t">
                <w:txbxContent>
                  <w:p w14:paraId="56B98D6F" w14:textId="77777777" w:rsidR="007711F3" w:rsidRPr="007711F3" w:rsidRDefault="007711F3" w:rsidP="007711F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PE</w:t>
                    </w:r>
                    <w:r w:rsidRPr="007711F3">
                      <w:rPr>
                        <w:sz w:val="16"/>
                        <w:szCs w:val="16"/>
                      </w:rPr>
                      <w:t xml:space="preserve">NRO Compound, Brgy. </w:t>
                    </w:r>
                    <w:proofErr w:type="spellStart"/>
                    <w:r w:rsidRPr="007711F3">
                      <w:rPr>
                        <w:sz w:val="16"/>
                        <w:szCs w:val="16"/>
                      </w:rPr>
                      <w:t>Suqui</w:t>
                    </w:r>
                    <w:proofErr w:type="spellEnd"/>
                    <w:r w:rsidRPr="007711F3">
                      <w:rPr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Pr="007711F3">
                      <w:rPr>
                        <w:sz w:val="16"/>
                        <w:szCs w:val="16"/>
                      </w:rPr>
                      <w:t>Calapan</w:t>
                    </w:r>
                    <w:proofErr w:type="spellEnd"/>
                    <w:r w:rsidRPr="007711F3">
                      <w:rPr>
                        <w:sz w:val="16"/>
                        <w:szCs w:val="16"/>
                      </w:rPr>
                      <w:t xml:space="preserve"> City, Oriental Mindoro</w:t>
                    </w:r>
                  </w:p>
                  <w:p w14:paraId="2773CECA" w14:textId="77777777" w:rsidR="007711F3" w:rsidRPr="007711F3" w:rsidRDefault="007711F3" w:rsidP="007711F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711F3">
                      <w:rPr>
                        <w:sz w:val="16"/>
                        <w:szCs w:val="16"/>
                      </w:rPr>
                      <w:t>Regional Satellite Office: 6</w:t>
                    </w:r>
                    <w:r w:rsidRPr="007711F3">
                      <w:rPr>
                        <w:sz w:val="16"/>
                        <w:szCs w:val="16"/>
                        <w:vertAlign w:val="superscript"/>
                      </w:rPr>
                      <w:t>th</w:t>
                    </w:r>
                    <w:r w:rsidRPr="007711F3">
                      <w:rPr>
                        <w:sz w:val="16"/>
                        <w:szCs w:val="16"/>
                      </w:rPr>
                      <w:t xml:space="preserve"> Floor DENR by the Bay Bldg., 1515 Roxas Blvd., Ermita, Manila</w:t>
                    </w:r>
                  </w:p>
                  <w:p w14:paraId="20D0F1B4" w14:textId="77777777" w:rsidR="007711F3" w:rsidRPr="007711F3" w:rsidRDefault="007711F3" w:rsidP="007711F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711F3">
                      <w:rPr>
                        <w:sz w:val="16"/>
                        <w:szCs w:val="16"/>
                      </w:rPr>
                      <w:t xml:space="preserve">Office of the Regional Director: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(02)</w:t>
                    </w:r>
                    <w:r w:rsidRPr="007711F3">
                      <w:rPr>
                        <w:sz w:val="16"/>
                        <w:szCs w:val="16"/>
                      </w:rPr>
                      <w:t xml:space="preserve">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8536 9786</w:t>
                    </w:r>
                    <w:r w:rsidRPr="007711F3">
                      <w:rPr>
                        <w:sz w:val="16"/>
                        <w:szCs w:val="16"/>
                      </w:rPr>
                      <w:t xml:space="preserve">; Finance and Administrative Division: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(02)</w:t>
                    </w:r>
                    <w:r w:rsidRPr="007711F3">
                      <w:rPr>
                        <w:sz w:val="16"/>
                        <w:szCs w:val="16"/>
                      </w:rPr>
                      <w:t xml:space="preserve">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8536 9786</w:t>
                    </w:r>
                    <w:r w:rsidRPr="007711F3">
                      <w:rPr>
                        <w:sz w:val="16"/>
                        <w:szCs w:val="16"/>
                      </w:rPr>
                      <w:t>;</w:t>
                    </w:r>
                  </w:p>
                  <w:p w14:paraId="0AD54376" w14:textId="77777777" w:rsidR="007711F3" w:rsidRPr="007711F3" w:rsidRDefault="007711F3" w:rsidP="007711F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711F3">
                      <w:rPr>
                        <w:sz w:val="16"/>
                        <w:szCs w:val="16"/>
                      </w:rPr>
                      <w:t xml:space="preserve">Environmental Management and Enforcement Division: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(02)</w:t>
                    </w:r>
                    <w:r w:rsidRPr="007711F3">
                      <w:rPr>
                        <w:sz w:val="16"/>
                        <w:szCs w:val="16"/>
                      </w:rPr>
                      <w:t xml:space="preserve">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 xml:space="preserve">8633 </w:t>
                    </w:r>
                    <w:proofErr w:type="gramStart"/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2587</w:t>
                    </w:r>
                    <w:r w:rsidRPr="007711F3">
                      <w:rPr>
                        <w:sz w:val="16"/>
                        <w:szCs w:val="16"/>
                      </w:rPr>
                      <w:t>;</w:t>
                    </w:r>
                    <w:proofErr w:type="gramEnd"/>
                  </w:p>
                  <w:p w14:paraId="3289BAC5" w14:textId="77777777" w:rsidR="007711F3" w:rsidRPr="007711F3" w:rsidRDefault="007711F3" w:rsidP="007711F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711F3">
                      <w:rPr>
                        <w:sz w:val="16"/>
                        <w:szCs w:val="16"/>
                      </w:rPr>
                      <w:t xml:space="preserve">Clearance and Permitting Division: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(02)</w:t>
                    </w:r>
                    <w:r w:rsidRPr="007711F3">
                      <w:rPr>
                        <w:sz w:val="16"/>
                        <w:szCs w:val="16"/>
                      </w:rPr>
                      <w:t xml:space="preserve"> 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>8633 2587; and</w:t>
                    </w:r>
                  </w:p>
                  <w:p w14:paraId="68CED42E" w14:textId="77777777" w:rsidR="007711F3" w:rsidRPr="007711F3" w:rsidRDefault="007711F3" w:rsidP="007711F3">
                    <w:pPr>
                      <w:ind w:hanging="810"/>
                      <w:jc w:val="center"/>
                      <w:rPr>
                        <w:sz w:val="16"/>
                        <w:szCs w:val="16"/>
                      </w:rPr>
                    </w:pPr>
                    <w:r w:rsidRPr="007711F3">
                      <w:rPr>
                        <w:sz w:val="16"/>
                        <w:szCs w:val="16"/>
                      </w:rPr>
                      <w:t xml:space="preserve">              </w:t>
                    </w:r>
                    <w:r w:rsidRPr="007711F3">
                      <w:rPr>
                        <w:sz w:val="16"/>
                        <w:szCs w:val="16"/>
                      </w:rPr>
                      <w:tab/>
                      <w:t>Records Management Unit:</w:t>
                    </w:r>
                    <w:r w:rsidRPr="007711F3">
                      <w:rPr>
                        <w:b/>
                        <w:bCs/>
                        <w:sz w:val="16"/>
                        <w:szCs w:val="16"/>
                      </w:rPr>
                      <w:t xml:space="preserve"> (02) 8633 8900</w:t>
                    </w:r>
                  </w:p>
                  <w:p w14:paraId="61AEE6E3" w14:textId="77777777" w:rsidR="007711F3" w:rsidRPr="007711F3" w:rsidRDefault="007711F3" w:rsidP="007711F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711F3">
                      <w:rPr>
                        <w:sz w:val="16"/>
                        <w:szCs w:val="16"/>
                      </w:rPr>
                      <w:t xml:space="preserve">E-mail Address: </w:t>
                    </w:r>
                    <w:hyperlink r:id="rId5" w:history="1">
                      <w:r w:rsidRPr="007711F3">
                        <w:rPr>
                          <w:color w:val="0000FF"/>
                          <w:sz w:val="16"/>
                          <w:szCs w:val="16"/>
                          <w:u w:val="single"/>
                        </w:rPr>
                        <w:t>embmimaropa@emb.gov.ph</w:t>
                      </w:r>
                    </w:hyperlink>
                    <w:r w:rsidRPr="007711F3">
                      <w:rPr>
                        <w:sz w:val="16"/>
                        <w:szCs w:val="16"/>
                        <w:u w:val="single"/>
                      </w:rPr>
                      <w:t xml:space="preserve"> </w:t>
                    </w:r>
                    <w:r w:rsidRPr="007711F3"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14:paraId="0DDC8E2D" w14:textId="77777777" w:rsidR="007711F3" w:rsidRPr="007711F3" w:rsidRDefault="007711F3" w:rsidP="007711F3">
                    <w:pPr>
                      <w:jc w:val="center"/>
                      <w:rPr>
                        <w:color w:val="0000FF"/>
                        <w:sz w:val="16"/>
                        <w:szCs w:val="16"/>
                        <w:u w:val="single"/>
                      </w:rPr>
                    </w:pPr>
                    <w:r w:rsidRPr="007711F3">
                      <w:rPr>
                        <w:sz w:val="16"/>
                        <w:szCs w:val="16"/>
                      </w:rPr>
                      <w:t xml:space="preserve">Website: </w:t>
                    </w:r>
                    <w:hyperlink r:id="rId6" w:history="1">
                      <w:r w:rsidRPr="007711F3">
                        <w:rPr>
                          <w:color w:val="0000FF"/>
                          <w:sz w:val="16"/>
                          <w:szCs w:val="16"/>
                          <w:u w:val="single"/>
                        </w:rPr>
                        <w:t>www.mimaropa.emb.gov.ph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</w:p>
  <w:bookmarkEnd w:id="1"/>
  <w:bookmarkEnd w:id="2"/>
  <w:bookmarkEnd w:id="3"/>
  <w:bookmarkEnd w:id="4"/>
  <w:bookmarkEnd w:id="5"/>
  <w:p w14:paraId="6B369C52" w14:textId="77777777" w:rsidR="002A31B6" w:rsidRPr="007711F3" w:rsidRDefault="007711F3" w:rsidP="007711F3">
    <w:pPr>
      <w:jc w:val="center"/>
      <w:rPr>
        <w:color w:val="0000FF"/>
        <w:sz w:val="16"/>
        <w:szCs w:val="16"/>
        <w:u w:val="single"/>
      </w:rPr>
    </w:pPr>
    <w:r w:rsidRPr="007711F3">
      <w:rPr>
        <w:color w:val="0000FF"/>
        <w:sz w:val="16"/>
        <w:szCs w:val="16"/>
        <w:u w:val="single"/>
      </w:rPr>
      <w:t xml:space="preserve"> </w:t>
    </w:r>
  </w:p>
  <w:p w14:paraId="2917D519" w14:textId="77777777" w:rsidR="00177010" w:rsidRPr="00932DFB" w:rsidRDefault="00233D06" w:rsidP="00EF5533">
    <w:pPr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D9BB06" wp14:editId="39E886C8">
              <wp:simplePos x="0" y="0"/>
              <wp:positionH relativeFrom="column">
                <wp:posOffset>-909955</wp:posOffset>
              </wp:positionH>
              <wp:positionV relativeFrom="paragraph">
                <wp:posOffset>116840</wp:posOffset>
              </wp:positionV>
              <wp:extent cx="179705" cy="179705"/>
              <wp:effectExtent l="0" t="0" r="10795" b="10795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9DBBD4" id="Rectangle 57" o:spid="_x0000_s1026" style="position:absolute;margin-left:-71.65pt;margin-top:9.2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" fillcolor="white [3212]" strokecolor="white [3212]" strokeweight="1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8789F0" wp14:editId="72C38983">
              <wp:simplePos x="0" y="0"/>
              <wp:positionH relativeFrom="column">
                <wp:posOffset>6461125</wp:posOffset>
              </wp:positionH>
              <wp:positionV relativeFrom="paragraph">
                <wp:posOffset>115570</wp:posOffset>
              </wp:positionV>
              <wp:extent cx="179705" cy="179705"/>
              <wp:effectExtent l="0" t="0" r="10795" b="1079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5175A" id="Rectangle 5" o:spid="_x0000_s1026" style="position:absolute;margin-left:508.75pt;margin-top:9.1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E9D1" w14:textId="77777777" w:rsidR="0082326B" w:rsidRDefault="0082326B" w:rsidP="002A31B6">
      <w:r>
        <w:separator/>
      </w:r>
    </w:p>
  </w:footnote>
  <w:footnote w:type="continuationSeparator" w:id="0">
    <w:p w14:paraId="0E543427" w14:textId="77777777" w:rsidR="0082326B" w:rsidRDefault="0082326B" w:rsidP="002A3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0115" w14:textId="77777777" w:rsidR="00DB36C8" w:rsidRPr="00DB36C8" w:rsidRDefault="003833D4" w:rsidP="00DB36C8">
    <w:pPr>
      <w:tabs>
        <w:tab w:val="center" w:pos="4680"/>
        <w:tab w:val="right" w:pos="93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C4FF08C" wp14:editId="01CC0214">
              <wp:simplePos x="0" y="0"/>
              <wp:positionH relativeFrom="column">
                <wp:posOffset>-329357</wp:posOffset>
              </wp:positionH>
              <wp:positionV relativeFrom="paragraph">
                <wp:posOffset>-279520</wp:posOffset>
              </wp:positionV>
              <wp:extent cx="5463106" cy="1010823"/>
              <wp:effectExtent l="0" t="0" r="4445" b="0"/>
              <wp:wrapNone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3106" cy="1010823"/>
                        <a:chOff x="0" y="0"/>
                        <a:chExt cx="5463106" cy="1010823"/>
                      </a:xfrm>
                    </wpg:grpSpPr>
                    <wps:wsp>
                      <wps:cNvPr id="1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005406" y="325023"/>
                          <a:ext cx="4457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F51D0" w14:textId="77777777" w:rsidR="004E751D" w:rsidRPr="0097311F" w:rsidRDefault="004E751D" w:rsidP="004E751D">
                            <w:pPr>
                              <w:rPr>
                                <w:color w:val="333333"/>
                              </w:rPr>
                            </w:pPr>
                            <w:r w:rsidRPr="0097311F">
                              <w:rPr>
                                <w:color w:val="333333"/>
                              </w:rPr>
                              <w:t>Department of Environment and Natural Resources</w:t>
                            </w:r>
                          </w:p>
                          <w:p w14:paraId="79726FB3" w14:textId="77777777" w:rsidR="004E751D" w:rsidRPr="0097311F" w:rsidRDefault="004E751D" w:rsidP="004E751D">
                            <w:pPr>
                              <w:rPr>
                                <w:color w:val="333333"/>
                              </w:rPr>
                            </w:pPr>
                            <w:r w:rsidRPr="0097311F">
                              <w:rPr>
                                <w:color w:val="333333"/>
                              </w:rPr>
                              <w:t>Environmental Management Bureau</w:t>
                            </w:r>
                          </w:p>
                          <w:p w14:paraId="36342FBF" w14:textId="77777777" w:rsidR="004E751D" w:rsidRPr="0097311F" w:rsidRDefault="004E751D" w:rsidP="004E751D">
                            <w:pPr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MIMAROPA Region</w:t>
                            </w:r>
                          </w:p>
                          <w:p w14:paraId="0B1886D6" w14:textId="77777777" w:rsidR="00DB36C8" w:rsidRPr="00B307DD" w:rsidRDefault="00DB36C8" w:rsidP="00DB36C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Picture 7" descr="Image preview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4FF08C" id="Group 24" o:spid="_x0000_s1026" style="position:absolute;margin-left:-25.95pt;margin-top:-22pt;width:430.15pt;height:79.6pt;z-index:251660288" coordsize="54631,10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10054;top:3250;width:4457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<v:textbox>
                  <w:txbxContent>
                    <w:p w14:paraId="527F51D0" w14:textId="77777777" w:rsidR="004E751D" w:rsidRPr="0097311F" w:rsidRDefault="004E751D" w:rsidP="004E751D">
                      <w:pPr>
                        <w:rPr>
                          <w:color w:val="333333"/>
                        </w:rPr>
                      </w:pPr>
                      <w:r w:rsidRPr="0097311F">
                        <w:rPr>
                          <w:color w:val="333333"/>
                        </w:rPr>
                        <w:t>Department of Environment and Natural Resources</w:t>
                      </w:r>
                    </w:p>
                    <w:p w14:paraId="79726FB3" w14:textId="77777777" w:rsidR="004E751D" w:rsidRPr="0097311F" w:rsidRDefault="004E751D" w:rsidP="004E751D">
                      <w:pPr>
                        <w:rPr>
                          <w:color w:val="333333"/>
                        </w:rPr>
                      </w:pPr>
                      <w:r w:rsidRPr="0097311F">
                        <w:rPr>
                          <w:color w:val="333333"/>
                        </w:rPr>
                        <w:t>Environmental Management Bureau</w:t>
                      </w:r>
                    </w:p>
                    <w:p w14:paraId="36342FBF" w14:textId="77777777" w:rsidR="004E751D" w:rsidRPr="0097311F" w:rsidRDefault="004E751D" w:rsidP="004E751D">
                      <w:pPr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MIMAROPA Region</w:t>
                      </w:r>
                    </w:p>
                    <w:p w14:paraId="0B1886D6" w14:textId="77777777" w:rsidR="00DB36C8" w:rsidRPr="00B307DD" w:rsidRDefault="00DB36C8" w:rsidP="00DB36C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alt="Image preview" style="position:absolute;width:10058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">
                <v:imagedata r:id="rId2" o:title="Image preview"/>
              </v:shape>
            </v:group>
          </w:pict>
        </mc:Fallback>
      </mc:AlternateContent>
    </w:r>
  </w:p>
  <w:p w14:paraId="172D6277" w14:textId="77777777" w:rsidR="00DB36C8" w:rsidRPr="00DB36C8" w:rsidRDefault="00DB36C8" w:rsidP="00DB36C8">
    <w:pPr>
      <w:tabs>
        <w:tab w:val="center" w:pos="4680"/>
        <w:tab w:val="right" w:pos="9360"/>
      </w:tabs>
    </w:pPr>
  </w:p>
  <w:p w14:paraId="43272EEB" w14:textId="77777777" w:rsidR="00DB36C8" w:rsidRPr="00DB36C8" w:rsidRDefault="00DB36C8" w:rsidP="00DB36C8">
    <w:pPr>
      <w:tabs>
        <w:tab w:val="center" w:pos="4680"/>
        <w:tab w:val="right" w:pos="9360"/>
      </w:tabs>
    </w:pPr>
  </w:p>
  <w:p w14:paraId="513FD658" w14:textId="77777777" w:rsidR="00DB36C8" w:rsidRPr="00DB36C8" w:rsidRDefault="003833D4" w:rsidP="00DB36C8">
    <w:pPr>
      <w:tabs>
        <w:tab w:val="center" w:pos="4680"/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787D3B" wp14:editId="4B68EA3F">
              <wp:simplePos x="0" y="0"/>
              <wp:positionH relativeFrom="column">
                <wp:posOffset>-1152525</wp:posOffset>
              </wp:positionH>
              <wp:positionV relativeFrom="paragraph">
                <wp:posOffset>249555</wp:posOffset>
              </wp:positionV>
              <wp:extent cx="8640000" cy="105410"/>
              <wp:effectExtent l="0" t="0" r="27940" b="2794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40000" cy="105410"/>
                      </a:xfrm>
                      <a:prstGeom prst="rect">
                        <a:avLst/>
                      </a:prstGeom>
                      <a:solidFill>
                        <a:srgbClr val="3366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571AD60" id="Rectangle 5" o:spid="_x0000_s1026" style="position:absolute;margin-left:-90.75pt;margin-top:19.65pt;width:680.3pt;height:8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" fillcolor="#36f" strokecolor="white"/>
          </w:pict>
        </mc:Fallback>
      </mc:AlternateContent>
    </w:r>
  </w:p>
  <w:p w14:paraId="190EDA2B" w14:textId="77777777" w:rsidR="00DB36C8" w:rsidRDefault="00DB3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02E"/>
    <w:multiLevelType w:val="hybridMultilevel"/>
    <w:tmpl w:val="DB46B06A"/>
    <w:lvl w:ilvl="0" w:tplc="88AC93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7645"/>
    <w:multiLevelType w:val="hybridMultilevel"/>
    <w:tmpl w:val="040C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65FE"/>
    <w:multiLevelType w:val="hybridMultilevel"/>
    <w:tmpl w:val="23DCF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43DC"/>
    <w:multiLevelType w:val="hybridMultilevel"/>
    <w:tmpl w:val="408A53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5D1897"/>
    <w:multiLevelType w:val="hybridMultilevel"/>
    <w:tmpl w:val="0398182C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0FB2B8C"/>
    <w:multiLevelType w:val="hybridMultilevel"/>
    <w:tmpl w:val="6838BB8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D53EA"/>
    <w:multiLevelType w:val="hybridMultilevel"/>
    <w:tmpl w:val="B4CC7C16"/>
    <w:lvl w:ilvl="0" w:tplc="D19ABEA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7720">
    <w:abstractNumId w:val="6"/>
  </w:num>
  <w:num w:numId="2" w16cid:durableId="571353578">
    <w:abstractNumId w:val="2"/>
  </w:num>
  <w:num w:numId="3" w16cid:durableId="643855142">
    <w:abstractNumId w:val="3"/>
  </w:num>
  <w:num w:numId="4" w16cid:durableId="466170819">
    <w:abstractNumId w:val="4"/>
  </w:num>
  <w:num w:numId="5" w16cid:durableId="1325663052">
    <w:abstractNumId w:val="5"/>
  </w:num>
  <w:num w:numId="6" w16cid:durableId="78523414">
    <w:abstractNumId w:val="0"/>
  </w:num>
  <w:num w:numId="7" w16cid:durableId="864829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NzQzNTWyNDAzMTRW0lEKTi0uzszPAymwqAUA1J9PzywAAAA="/>
  </w:docVars>
  <w:rsids>
    <w:rsidRoot w:val="009F15F1"/>
    <w:rsid w:val="00005A4A"/>
    <w:rsid w:val="00020FA1"/>
    <w:rsid w:val="00022F59"/>
    <w:rsid w:val="00034E13"/>
    <w:rsid w:val="00040C74"/>
    <w:rsid w:val="00062D0C"/>
    <w:rsid w:val="00073EB5"/>
    <w:rsid w:val="0008412A"/>
    <w:rsid w:val="00095E7E"/>
    <w:rsid w:val="000A7CFE"/>
    <w:rsid w:val="000B038C"/>
    <w:rsid w:val="000C1EE7"/>
    <w:rsid w:val="000C3BC0"/>
    <w:rsid w:val="000D2A70"/>
    <w:rsid w:val="000E0D03"/>
    <w:rsid w:val="000E2F3F"/>
    <w:rsid w:val="001151C3"/>
    <w:rsid w:val="00126AED"/>
    <w:rsid w:val="001374A1"/>
    <w:rsid w:val="001500D5"/>
    <w:rsid w:val="00154793"/>
    <w:rsid w:val="001730E8"/>
    <w:rsid w:val="00173EDC"/>
    <w:rsid w:val="00177010"/>
    <w:rsid w:val="001A4CA8"/>
    <w:rsid w:val="001A5855"/>
    <w:rsid w:val="001B2A05"/>
    <w:rsid w:val="001B48BA"/>
    <w:rsid w:val="001E0720"/>
    <w:rsid w:val="0020392B"/>
    <w:rsid w:val="00212B77"/>
    <w:rsid w:val="0022289E"/>
    <w:rsid w:val="002234B2"/>
    <w:rsid w:val="00226B87"/>
    <w:rsid w:val="00233D06"/>
    <w:rsid w:val="00255676"/>
    <w:rsid w:val="00266261"/>
    <w:rsid w:val="00284192"/>
    <w:rsid w:val="002A0AE6"/>
    <w:rsid w:val="002A2F6E"/>
    <w:rsid w:val="002A31B6"/>
    <w:rsid w:val="002B5D71"/>
    <w:rsid w:val="002C4F3C"/>
    <w:rsid w:val="002D2D6C"/>
    <w:rsid w:val="002D5458"/>
    <w:rsid w:val="002E1AD2"/>
    <w:rsid w:val="002E4F88"/>
    <w:rsid w:val="002E7A36"/>
    <w:rsid w:val="00301130"/>
    <w:rsid w:val="00301B18"/>
    <w:rsid w:val="00305732"/>
    <w:rsid w:val="00326D77"/>
    <w:rsid w:val="00331BEE"/>
    <w:rsid w:val="00356D0A"/>
    <w:rsid w:val="00361F76"/>
    <w:rsid w:val="003833D4"/>
    <w:rsid w:val="00396A5A"/>
    <w:rsid w:val="003A675E"/>
    <w:rsid w:val="003D0A46"/>
    <w:rsid w:val="003D2371"/>
    <w:rsid w:val="003F2BB8"/>
    <w:rsid w:val="00421D74"/>
    <w:rsid w:val="00434A59"/>
    <w:rsid w:val="004504F5"/>
    <w:rsid w:val="004609A3"/>
    <w:rsid w:val="00461428"/>
    <w:rsid w:val="00462A1D"/>
    <w:rsid w:val="00496CD9"/>
    <w:rsid w:val="004A59D0"/>
    <w:rsid w:val="004A601C"/>
    <w:rsid w:val="004C4226"/>
    <w:rsid w:val="004D282F"/>
    <w:rsid w:val="004D3E68"/>
    <w:rsid w:val="004D601D"/>
    <w:rsid w:val="004E751D"/>
    <w:rsid w:val="004F7F30"/>
    <w:rsid w:val="00503152"/>
    <w:rsid w:val="00517898"/>
    <w:rsid w:val="00537DA6"/>
    <w:rsid w:val="00563C33"/>
    <w:rsid w:val="0056414E"/>
    <w:rsid w:val="0057178F"/>
    <w:rsid w:val="00571A31"/>
    <w:rsid w:val="00576170"/>
    <w:rsid w:val="005920F6"/>
    <w:rsid w:val="0059430D"/>
    <w:rsid w:val="00595E0E"/>
    <w:rsid w:val="005A10E4"/>
    <w:rsid w:val="005B5D82"/>
    <w:rsid w:val="005E1380"/>
    <w:rsid w:val="005F107A"/>
    <w:rsid w:val="00616DB6"/>
    <w:rsid w:val="00617413"/>
    <w:rsid w:val="006A17E1"/>
    <w:rsid w:val="006C2A3A"/>
    <w:rsid w:val="006D4362"/>
    <w:rsid w:val="006F68C5"/>
    <w:rsid w:val="00703E78"/>
    <w:rsid w:val="0071646D"/>
    <w:rsid w:val="007233B3"/>
    <w:rsid w:val="00726D7C"/>
    <w:rsid w:val="007634A1"/>
    <w:rsid w:val="007711F3"/>
    <w:rsid w:val="00783C6C"/>
    <w:rsid w:val="00785EE2"/>
    <w:rsid w:val="00787C39"/>
    <w:rsid w:val="00796CAA"/>
    <w:rsid w:val="007A2AA4"/>
    <w:rsid w:val="007B6BD6"/>
    <w:rsid w:val="007C08E2"/>
    <w:rsid w:val="007C5502"/>
    <w:rsid w:val="007D0041"/>
    <w:rsid w:val="007D30EC"/>
    <w:rsid w:val="007E0771"/>
    <w:rsid w:val="007E2C3E"/>
    <w:rsid w:val="007F357B"/>
    <w:rsid w:val="007F431B"/>
    <w:rsid w:val="007F4346"/>
    <w:rsid w:val="008106A9"/>
    <w:rsid w:val="00815222"/>
    <w:rsid w:val="0082326B"/>
    <w:rsid w:val="00856CC5"/>
    <w:rsid w:val="00881F71"/>
    <w:rsid w:val="008B1FC6"/>
    <w:rsid w:val="008B6DE7"/>
    <w:rsid w:val="008B7B0F"/>
    <w:rsid w:val="008D4418"/>
    <w:rsid w:val="008D6EAF"/>
    <w:rsid w:val="008D71C9"/>
    <w:rsid w:val="008F60A9"/>
    <w:rsid w:val="009148C2"/>
    <w:rsid w:val="0093106A"/>
    <w:rsid w:val="00932950"/>
    <w:rsid w:val="00932DFB"/>
    <w:rsid w:val="00940C2A"/>
    <w:rsid w:val="009503A4"/>
    <w:rsid w:val="00954453"/>
    <w:rsid w:val="009628E5"/>
    <w:rsid w:val="009648A7"/>
    <w:rsid w:val="00986697"/>
    <w:rsid w:val="009B53F7"/>
    <w:rsid w:val="009D7BCB"/>
    <w:rsid w:val="009E2B1F"/>
    <w:rsid w:val="009F15F1"/>
    <w:rsid w:val="009F24B5"/>
    <w:rsid w:val="00A03FAA"/>
    <w:rsid w:val="00A10F27"/>
    <w:rsid w:val="00A20DB4"/>
    <w:rsid w:val="00A40CC3"/>
    <w:rsid w:val="00A51A01"/>
    <w:rsid w:val="00A61372"/>
    <w:rsid w:val="00A762DD"/>
    <w:rsid w:val="00A82523"/>
    <w:rsid w:val="00A94C5A"/>
    <w:rsid w:val="00AB1B08"/>
    <w:rsid w:val="00AB6B9E"/>
    <w:rsid w:val="00AC1874"/>
    <w:rsid w:val="00AE65AD"/>
    <w:rsid w:val="00B00C02"/>
    <w:rsid w:val="00B436D5"/>
    <w:rsid w:val="00B47FD6"/>
    <w:rsid w:val="00B5401D"/>
    <w:rsid w:val="00B656AA"/>
    <w:rsid w:val="00B8109B"/>
    <w:rsid w:val="00B82D35"/>
    <w:rsid w:val="00B85A2C"/>
    <w:rsid w:val="00B861DA"/>
    <w:rsid w:val="00B95E9B"/>
    <w:rsid w:val="00BB3ACA"/>
    <w:rsid w:val="00BC0E77"/>
    <w:rsid w:val="00BC1743"/>
    <w:rsid w:val="00BD1693"/>
    <w:rsid w:val="00BD5E78"/>
    <w:rsid w:val="00BE4A2E"/>
    <w:rsid w:val="00BE7766"/>
    <w:rsid w:val="00BF1BAF"/>
    <w:rsid w:val="00C01D24"/>
    <w:rsid w:val="00C10B3F"/>
    <w:rsid w:val="00C27F03"/>
    <w:rsid w:val="00C33CFE"/>
    <w:rsid w:val="00C45070"/>
    <w:rsid w:val="00C50E6F"/>
    <w:rsid w:val="00C814A5"/>
    <w:rsid w:val="00CD4747"/>
    <w:rsid w:val="00D04C48"/>
    <w:rsid w:val="00D075EB"/>
    <w:rsid w:val="00D16D66"/>
    <w:rsid w:val="00D232D8"/>
    <w:rsid w:val="00D45772"/>
    <w:rsid w:val="00D54308"/>
    <w:rsid w:val="00D67A86"/>
    <w:rsid w:val="00D80428"/>
    <w:rsid w:val="00D8283B"/>
    <w:rsid w:val="00DB36C8"/>
    <w:rsid w:val="00DB4627"/>
    <w:rsid w:val="00DE198D"/>
    <w:rsid w:val="00DE5BEA"/>
    <w:rsid w:val="00DE667A"/>
    <w:rsid w:val="00DF3567"/>
    <w:rsid w:val="00DF74E6"/>
    <w:rsid w:val="00E22CEF"/>
    <w:rsid w:val="00E24FDC"/>
    <w:rsid w:val="00E27BAF"/>
    <w:rsid w:val="00E31640"/>
    <w:rsid w:val="00E33D9B"/>
    <w:rsid w:val="00E4107A"/>
    <w:rsid w:val="00E43209"/>
    <w:rsid w:val="00E478E3"/>
    <w:rsid w:val="00E54017"/>
    <w:rsid w:val="00E61639"/>
    <w:rsid w:val="00EB47B0"/>
    <w:rsid w:val="00EC4157"/>
    <w:rsid w:val="00EC7900"/>
    <w:rsid w:val="00EE2DF0"/>
    <w:rsid w:val="00EF5533"/>
    <w:rsid w:val="00F14A8F"/>
    <w:rsid w:val="00F300BB"/>
    <w:rsid w:val="00F3072A"/>
    <w:rsid w:val="00F54C09"/>
    <w:rsid w:val="00F60F3A"/>
    <w:rsid w:val="00F74CE6"/>
    <w:rsid w:val="00F77C63"/>
    <w:rsid w:val="00F83958"/>
    <w:rsid w:val="00F8409D"/>
    <w:rsid w:val="00FA4D55"/>
    <w:rsid w:val="00FC0185"/>
    <w:rsid w:val="00FD6E70"/>
    <w:rsid w:val="00F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85F2A"/>
  <w15:chartTrackingRefBased/>
  <w15:docId w15:val="{B1D35CB3-08FA-4DD3-9152-4804896D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15F1"/>
    <w:pPr>
      <w:keepNext/>
      <w:jc w:val="center"/>
      <w:outlineLvl w:val="0"/>
    </w:pPr>
    <w:rPr>
      <w:rFonts w:ascii="Bookman Old Style" w:hAnsi="Bookman Old Style" w:cs="Arial"/>
      <w:b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1B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A31B6"/>
  </w:style>
  <w:style w:type="paragraph" w:styleId="Footer">
    <w:name w:val="footer"/>
    <w:basedOn w:val="Normal"/>
    <w:link w:val="FooterChar"/>
    <w:uiPriority w:val="99"/>
    <w:unhideWhenUsed/>
    <w:rsid w:val="002A31B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31B6"/>
  </w:style>
  <w:style w:type="table" w:customStyle="1" w:styleId="TableGrid1">
    <w:name w:val="Table Grid1"/>
    <w:basedOn w:val="TableNormal"/>
    <w:next w:val="TableGrid"/>
    <w:uiPriority w:val="59"/>
    <w:rsid w:val="002A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A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D601D"/>
    <w:rPr>
      <w:color w:val="0000FF"/>
      <w:u w:val="single"/>
    </w:rPr>
  </w:style>
  <w:style w:type="paragraph" w:customStyle="1" w:styleId="paragraph">
    <w:name w:val="paragraph"/>
    <w:basedOn w:val="Normal"/>
    <w:rsid w:val="004D601D"/>
    <w:pPr>
      <w:spacing w:before="100" w:beforeAutospacing="1" w:after="100" w:afterAutospacing="1"/>
    </w:pPr>
    <w:rPr>
      <w:lang w:val="en-PH"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F14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F5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73EB5"/>
    <w:pPr>
      <w:spacing w:before="100" w:beforeAutospacing="1" w:after="100" w:afterAutospacing="1"/>
    </w:pPr>
    <w:rPr>
      <w:lang w:val="en-PH" w:eastAsia="en-PH"/>
    </w:rPr>
  </w:style>
  <w:style w:type="paragraph" w:styleId="ListParagraph">
    <w:name w:val="List Paragraph"/>
    <w:basedOn w:val="Normal"/>
    <w:uiPriority w:val="34"/>
    <w:qFormat/>
    <w:rsid w:val="00F30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F15F1"/>
    <w:rPr>
      <w:rFonts w:ascii="Bookman Old Style" w:eastAsia="Times New Roman" w:hAnsi="Bookman Old Style" w:cs="Arial"/>
      <w:b/>
      <w:sz w:val="24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mbmimaropa@emb.gov.ph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4.png"/><Relationship Id="rId6" Type="http://schemas.openxmlformats.org/officeDocument/2006/relationships/hyperlink" Target="http://www.mimaropa.emb.gov.ph" TargetMode="External"/><Relationship Id="rId5" Type="http://schemas.openxmlformats.org/officeDocument/2006/relationships/hyperlink" Target="mailto:embmimaropa@emb.gov.ph" TargetMode="External"/><Relationship Id="rId4" Type="http://schemas.openxmlformats.org/officeDocument/2006/relationships/hyperlink" Target="http://www.mimaropa.emb.gov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ICO_EIAS\OneDrive%20-%20Environmental%20Management%20Bureau\Documents\Custom%20Office%20Templates\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CBF25A5CC2641911BA0337515C0DF" ma:contentTypeVersion="14" ma:contentTypeDescription="Create a new document." ma:contentTypeScope="" ma:versionID="a2d9f22219b903bc4eae792f8bbd86c3">
  <xsd:schema xmlns:xsd="http://www.w3.org/2001/XMLSchema" xmlns:xs="http://www.w3.org/2001/XMLSchema" xmlns:p="http://schemas.microsoft.com/office/2006/metadata/properties" xmlns:ns3="6be6d485-ed85-4a06-bb57-303cf70d23ff" xmlns:ns4="4240fc97-3989-48d1-8513-0d26e438d506" targetNamespace="http://schemas.microsoft.com/office/2006/metadata/properties" ma:root="true" ma:fieldsID="623ee5e629ea892fb8e791f737f8d593" ns3:_="" ns4:_="">
    <xsd:import namespace="6be6d485-ed85-4a06-bb57-303cf70d23ff"/>
    <xsd:import namespace="4240fc97-3989-48d1-8513-0d26e438d5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6d485-ed85-4a06-bb57-303cf70d2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0fc97-3989-48d1-8513-0d26e438d5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72E7AF-5628-421E-9125-8BDE8CF56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405EBE-A990-4E17-B618-D8D8A5C8F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D0853F-27C7-44CF-9581-923AC6F1FD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EF8F44-1AB0-4F09-B475-066FF4F9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6d485-ed85-4a06-bb57-303cf70d23ff"/>
    <ds:schemaRef ds:uri="4240fc97-3989-48d1-8513-0d26e438d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JUNICO_EIAS</dc:creator>
  <cp:keywords>jonathan miano;mercy almorfe;mercedita almorfe;inc;ipilan nickel mining corporation</cp:keywords>
  <dc:description/>
  <cp:lastModifiedBy>nicole dorado</cp:lastModifiedBy>
  <cp:revision>5</cp:revision>
  <cp:lastPrinted>2023-01-26T08:12:00Z</cp:lastPrinted>
  <dcterms:created xsi:type="dcterms:W3CDTF">2023-08-29T03:21:00Z</dcterms:created>
  <dcterms:modified xsi:type="dcterms:W3CDTF">2023-08-31T01:56:00Z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0x010100430CBF25A5CC2641911BA0337515C0DF</vt:lpwstr>
  </property>
  <property fmtid="{D5CDD505-2E9C-101B-9397-08002B2CF9AE}" pid="3" name="GrammarlyDocumentId">
    <vt:lpwstr>15a4184f19ca375925da5ba3f615ecbbd50c7435d5d2b601018dffd230c5c973</vt:lpwstr>
  </property>
</Properties>
</file>